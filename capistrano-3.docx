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用Capistrano 3自动化部署Web应用</w:t>
      </w:r>
    </w:p>
    <w:p/>
    <w:p>
      <w:r>
        <w:t>如果你部署过Web应用，你应该知道，很多时候并不是把源代码/war包放上服务器就了事的。你得修改配置，修改数据库结构，重启服务器，重启后台进程……人是很容易犯错的，步骤一多，就会记不住。如果你部署的是大型Web应用，几百台服务器各自负责不同的工作，那部署一次就能让你哭出来。有什么办法解决这个问题？自动化部署！计算机能够勤勤恳恳孜孜不倦地重复劳动，那为什么我们不把部署的任务交给它呢？于是乎，今天我就来讲讲怎么用Capistrano 3来实现自动化部署。</w:t>
      </w:r>
    </w:p>
    <w:p/>
    <w:p>
      <w:pPr>
        <w:numPr>
          <w:ilvl w:val="0"/>
          <w:numId w:val="1"/>
        </w:numPr>
      </w:pPr>
      <w:r>
        <w:t>先决条件</w:t>
      </w:r>
    </w:p>
    <w:p>
      <w:pPr>
        <w:numPr>
          <w:ilvl w:val="0"/>
          <w:numId w:val="2"/>
        </w:numPr>
        <w:ind w:left="-420" w:leftChars="0" w:firstLine="840" w:firstLineChars="0"/>
      </w:pPr>
      <w:r>
        <w:t>Ruby &gt;= 1.9（Capistrano的运行环境，并不要求你的Web项目是Ruby的）</w:t>
      </w:r>
    </w:p>
    <w:p>
      <w:pPr>
        <w:numPr>
          <w:ilvl w:val="0"/>
          <w:numId w:val="2"/>
        </w:numPr>
        <w:ind w:left="-420" w:leftChars="0" w:firstLine="840" w:firstLineChars="0"/>
      </w:pPr>
      <w:r>
        <w:t>SSH Server（服务器端），采用公钥验证</w:t>
      </w:r>
    </w:p>
    <w:p>
      <w:pPr>
        <w:numPr>
          <w:ilvl w:val="0"/>
          <w:numId w:val="2"/>
        </w:numPr>
        <w:ind w:left="-420" w:leftChars="0" w:firstLine="840" w:firstLineChars="0"/>
      </w:pPr>
      <w:r>
        <w:t>SSH Client（开发机端）</w:t>
      </w:r>
    </w:p>
    <w:p>
      <w:pPr>
        <w:numPr>
          <w:ilvl w:val="0"/>
          <w:numId w:val="2"/>
        </w:numPr>
        <w:ind w:left="-420" w:leftChars="0" w:firstLine="840" w:firstLineChars="0"/>
      </w:pPr>
      <w:r>
        <w:t>SCM（Source Controll Management，版本控制，推荐使用Git）</w:t>
      </w:r>
    </w:p>
    <w:p>
      <w:pPr>
        <w:numPr>
          <w:ilvl w:val="0"/>
          <w:numId w:val="2"/>
        </w:numPr>
        <w:ind w:left="-420" w:leftChars="0" w:firstLine="840" w:firstLineChars="0"/>
      </w:pPr>
      <w:r>
        <w:t>如果使用Git，建议申请一个git.oschina.net或github.com的帐号</w:t>
      </w:r>
    </w:p>
    <w:p>
      <w:pPr>
        <w:numPr>
          <w:ilvl w:val="0"/>
          <w:numId w:val="1"/>
        </w:numPr>
      </w:pPr>
      <w:r>
        <w:t>安装Capistrano 3并将项目纳入Capistrano管理</w:t>
      </w:r>
    </w:p>
    <w:p>
      <w:pPr>
        <w:numPr>
          <w:numId w:val="0"/>
        </w:numPr>
        <w:ind w:left="420" w:leftChars="0"/>
      </w:pPr>
      <w:r>
        <w:t>打开控制台（UNIX/Linux的Terminal、Windows用户可使用Git Bash），输入：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t xml:space="preserve">$ gem install -v </w:t>
      </w:r>
      <w:r>
        <w:rPr>
          <w:rFonts w:hint="default"/>
        </w:rPr>
        <w:t>‘~&gt; 3.3’ capistrano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cd $project_root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cap install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其中$project_root是你的项目的根。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注：如果你从来没用过UNIX/Linux，每行开头的那个$是不用你打的。它是命令行提示符，相当于Windows里的C:\&gt;。中间的$xxx是变量，类似于Windows里的%xxx%。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最后一条命令会帮你在项目的根下创建下述文件/目录结构：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$project_root/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|--Capfile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|--config/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ab/>
      </w:r>
      <w:r>
        <w:rPr>
          <w:rFonts w:hint="default"/>
        </w:rPr>
        <w:t>|--deploy.rb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ab/>
      </w:r>
      <w:r>
        <w:rPr>
          <w:rFonts w:hint="default"/>
        </w:rPr>
        <w:t>|--deploy/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|--production.rb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|--staging.rb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|--lib/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|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|--capistrano/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|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|--tasks/</w:t>
      </w:r>
    </w:p>
    <w:p>
      <w:pPr>
        <w:numPr>
          <w:numId w:val="0"/>
        </w:numPr>
        <w:ind w:left="1260" w:leftChars="0" w:firstLine="420" w:firstLine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Capfile是一个胶水文件，用来导入各种第三方库。这些第三方库往往已经定义好了各种任务，如数据库更新/回滚、远程控制台、等等等等。很多库也把任务整合进了部署/回滚流程（见下节）。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config/deploy.rb可以看成是主配置文件，所有在部署/回滚中需要自动执行的自定义任务都可以挂在这里。虽然它其实是Ruby脚本，但是它提供了非常简洁的DSL，使得不懂Ruby的程序员也可以看得懂、写得出部署脚本。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onfig/deploy/*.rb是针对每个不同环境（见下节）的配置，这里主要配置一些服务器端的IP、登录用户名之类的东西。由于这些文件会被提交至SCM，所以非常不建议把敏感信息（如密码、SSL私钥等）写在里面。敏感写在哪里下面会说。也正是由于这样的理由，建议SSH使用公钥验证，而非用户名+密码的验证方式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lib/capistrano/tasks文件夹给你存放自定义任务的脚本。这些脚本必须以.rake结尾。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快速上手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我们来看看如何以最少的配置、最快的速度部署项目。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1. 进入项目根目录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cd /path/to/my_app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2. 把项目加入SCM（如果已经做过了，这一步可以省略。这里用Git，你也可以用SVN）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git init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git add --all .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git commit -m ‘Initial commit’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git remote add origin &lt;remote repo url&gt;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git push origin master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把项目Capistrano化（如果已经做过了，直接跳过）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cap install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修改config/deploy.rb里的这几行：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set :application, 'my_app'  # my_app是你的项目名称，这决定部署的目录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set :scm, :git  # 如果你用SVN，把:git改成:svn就行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set :repo_url, '&lt;remote repo url&gt;'  # 你的remote仓库的url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set :deploy_to, '/var/www/my_app'  # 默认部署到 /var/www/my_app目录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修改config/deploy/staging.rb：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注释掉下面这几行：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# role :app,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"mailto:%w{admin@example.com}"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%w{admin@example.com}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# role :web,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"mailto:%w{admin@example.com}"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%w{admin@example.com}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# role :db,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"mailto:%w{admin@example.com}"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%w{admin@example.com}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根据实际服务器的IP/域名和用户名修改下面这一行：</w:t>
      </w: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  <w:r>
        <w:rPr>
          <w:rFonts w:hint="default"/>
        </w:rPr>
        <w:t>server 'example.com', user: 'admin', roles: %w{web app db}, my_variable: :my_value</w:t>
      </w: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</w:rPr>
      </w:pPr>
      <w:r>
        <w:rPr>
          <w:rFonts w:hint="default"/>
        </w:rPr>
        <w:t>部署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cap staging deploy</w:t>
      </w: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  <w:r>
        <w:rPr>
          <w:rFonts w:hint="default"/>
        </w:rPr>
        <w:t>这一步可能会出现一些权限问题，请确保服务器端的部署目录的上级目录存在，并且你配置的用户对该目录有完全权限，并且它的上级、上上级……目录至少具有读和执行权限。通常/var/www是没有写权限的，你可以把它的权限改成drwxrwsrwt（3777）。改完权限后再次尝试这一步即可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远端的文件夹结构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用Capistrano部署后，在服务器端会生成这样一个文件夹结构：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$deploy_path</w:t>
      </w:r>
      <w:r>
        <w:rPr>
          <w:rFonts w:hint="default"/>
        </w:rPr>
        <w:t>/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|--revisions.log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|--releases/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ab/>
      </w:r>
      <w:r>
        <w:rPr>
          <w:rFonts w:hint="default"/>
        </w:rPr>
        <w:t>|--xxxxxxxxx/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ab/>
      </w:r>
      <w:r>
        <w:rPr>
          <w:rFonts w:hint="default"/>
        </w:rPr>
        <w:t>|--yyyyyyyyy/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|--shared/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|--repo/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|--current -&gt; releases/xxxxxxxxx/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简要介绍一下几个文件/文件夹的作用: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releases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这个文件夹保存了你部署上去的历史版本。每个版本的文件夹的名称都是一个时间戳。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shared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这个文件夹保存了所有各版本共享的文件/文件夹，尤其是linked_files、linked_dirs指定的文件/文件夹（见后）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repo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这是一个git仓库（如果你用git作为SCM的话）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current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这是一个symlink（Windows用户可把它想象成快捷方式）,它指向当前运行的版本。你可以把它看成服务器端的项目的根目录。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revisions.log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这里记录了你所有的部署记录。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Capistrano 3基本概念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Capistrano 3每次部署都会</w:t>
      </w:r>
      <w:r>
        <w:rPr>
          <w:rFonts w:hint="default"/>
        </w:rPr>
        <w:t>让服务器</w:t>
      </w:r>
      <w:r>
        <w:rPr>
          <w:rFonts w:hint="default"/>
        </w:rPr>
        <w:t>去SCM上拉取最新版本（注意不是本地版本，更不是本地尚未提交至SCM的文件），你可以通过下述指令开始部署过程：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cd $project_root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cap $env deploy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其中$env是你要部署的环境，通常会有production和staging两个环境，偶尔也可能需要部署development环境。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注意：如果你是Rails程序员，不要把Capistrano的env和Rails的env搞混了。Capistrano的env只包含服务器的IP/域名、登录用户名及任意多个环境变量。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Rails的env指的是Rails的运行环境，包含数据库连接配置、SMTP服务器配置、是否缓存页面、是否serve静态文件等。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你可以在Capistrano的staging环境下部署Rails的production环境（大家都这么做），也可以在Capistrano的production环境下部署Rails的development环境（没人这么做，后果自负）。你要做的只是在Capistrano的对应配置文件里设置RAILS_ENV环境变量而已。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Production环境指正式的生产环境，也就是你的目标用户真正访问的环境。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Staging环境指的是一套和生产环境相仿的环境，用来做压力测试等。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Development环境是开发环境，通常不需要通过Capistrano部署。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每次部署Capistrano都会经历这样一个状态变迁的过程：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deploy:starting（部署中）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deploy:started（部署已开始）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deploy:updating（正在更新服务器端文件）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deploy:updated（服务器端文件更新完毕）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deploy:publishing（服务器端正在切换当前版本）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deploy:published（服务器端当前版本已切换至最新版本）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deploy:finishing（正在处理一些收尾工作）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deploy:finished（一切就绪）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所有这些状态的前后都可以添加自定义的任务，例如在updated之后执行css/js的编译/混淆，published之后重启app服务器和后台任务等。所有这些任务，包括自定义任务，只要有一个失败，则部署失败。注意：部署失败后并不会自动回滚！Capistrano默认会在服务器端保留5个部署的版本，以便回滚。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你可以通过下面这条命令开始回滚流程：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cap $env rollback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这条指令会让服务器端的APP回滚一个版本。回滚也有一个状态变迁的过程：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deploy:starting（部署尚未开始）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deploy:started（部署已开始）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deploy:reverting（正在更新服务器端文件）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deploy:reverted（服务器端文件更新完毕）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deploy:publishing（服务器端正在切换当前版本）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deploy:published（服务器端当前版本已切换至最新版本）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deploy:finishing_rollback（正在处理一些收尾工作）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deploy:finished（一切就绪）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和部署一样，所有这些状态的前后也可以添加自定义任务，例如在reverted之后停掉服务器，回滚数据库结构，在published之后把服务器再启动起来等。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值得一提的是，所有Capistrano脚本都“跑在本地”，这意味着你没有必要每次修改Capistrano的文件都往SCM上提交一个新版本。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Capistrano中的角色（Role）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Capistrano有一个“角色（Role）”的概念。一个角色某台服务器代表在整个Web App里的起到的作用。例如有些服务器是用来跑Web App逻辑的，则可以把它们列入app角色；有些服务器是用来跑数据库的，则可以把它们放进db角色；有些服务器是用来提供静态文件的，则可以把它们归入assets角色……。对于小型项目，一台服务器可能扮演了所有角色，而对于大型项目，一个角色就有多台服务器。你可以自定义角色，如lb角色代表负载均衡（Load Balancer）。事实上，Capistrano没有给你预定义任何角色。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你可以在config/deploy/*.rb中定义你的角色。定义角色的语法有两种：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u w:val="none"/>
        </w:rPr>
      </w:pPr>
      <w:r>
        <w:rPr>
          <w:rFonts w:hint="default"/>
        </w:rPr>
        <w:t xml:space="preserve">role :app, </w:t>
      </w:r>
      <w:r>
        <w:rPr>
          <w:rFonts w:hint="default"/>
          <w:color w:val="auto"/>
          <w:u w:val="none"/>
        </w:rPr>
        <w:t>[‘user1@192.168.1.100’,</w:t>
      </w:r>
      <w:r>
        <w:rPr>
          <w:rFonts w:hint="default"/>
        </w:rPr>
        <w:t xml:space="preserve"> </w:t>
      </w:r>
      <w:r>
        <w:rPr>
          <w:rFonts w:hint="default"/>
          <w:color w:val="auto"/>
          <w:u w:val="none"/>
        </w:rPr>
        <w:t>‘user2@192.168.1.101‘, ...]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t>role :db, [‘user3@192.168.1.200’,</w:t>
      </w:r>
      <w:r>
        <w:rPr>
          <w:rFonts w:hint="default"/>
        </w:rPr>
        <w:t xml:space="preserve"> </w:t>
      </w:r>
      <w:r>
        <w:rPr>
          <w:rFonts w:hint="default"/>
          <w:color w:val="auto"/>
          <w:u w:val="none"/>
        </w:rPr>
        <w:t>‘user4@192.168.1.201‘, ...]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这种语法适用于大型项目，一个角色就有很多服务器。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server ‘192.168.1.100’, user: ‘user1’, roles: [‘app’, ‘assets’, ‘db’]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这种语法适用于小型项目，一台服务器包揽多个角色。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角色定义完了怎么用？请看下节。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自定义Capistrano任务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你可以在lib/capistrano/tasks下创建自定义任务。下面演示一个最简单的任务：在远端服务器上往stdout里打印Hello World，捕获stdout的的输出，并打印在本地的控制台上：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# lib/capistrano/tasks/greetings.rake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namespace :greetings do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task :hello do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on roles(:app, :db) do</w:t>
      </w:r>
    </w:p>
    <w:p>
      <w:pPr>
        <w:numPr>
          <w:numId w:val="0"/>
        </w:numPr>
        <w:ind w:left="840" w:leftChars="0" w:firstLine="420" w:firstLineChars="200"/>
        <w:rPr>
          <w:rFonts w:hint="default"/>
        </w:rPr>
      </w:pPr>
      <w:r>
        <w:rPr>
          <w:rFonts w:hint="default"/>
        </w:rPr>
        <w:t xml:space="preserve">  execute(‘echo Hello World’)</w:t>
      </w:r>
    </w:p>
    <w:p>
      <w:pPr>
        <w:numPr>
          <w:numId w:val="0"/>
        </w:numPr>
        <w:ind w:left="840" w:leftChars="0" w:firstLine="420" w:firstLineChars="200"/>
        <w:rPr>
          <w:rFonts w:hint="default"/>
        </w:rPr>
      </w:pPr>
      <w:r>
        <w:rPr>
          <w:rFonts w:hint="default"/>
        </w:rPr>
        <w:t>end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end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end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要执行它，只需在命令行里输入：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 cap $env greetings:hello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接下来简要介绍一下Capistrano任务所用到的语法（Rake语法）。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首先，一个rake任务可以有一个命名空间（namespace）和一个任务名称。在这个例子里，命名空间是”greetings”，任务名是”hello”。任务也可以没有命名空间，不过这通常不是个好主意。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接下来的几行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on roles(:app, :db) do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# ...  </w:t>
      </w:r>
    </w:p>
    <w:p>
      <w:pPr>
        <w:numPr>
          <w:numId w:val="0"/>
        </w:numPr>
        <w:ind w:left="420" w:leftChars="0" w:firstLine="420" w:firstLineChars="200"/>
        <w:rPr>
          <w:rFonts w:hint="default"/>
        </w:rPr>
      </w:pPr>
      <w:r>
        <w:rPr>
          <w:rFonts w:hint="default"/>
        </w:rPr>
        <w:t>end</w:t>
      </w:r>
    </w:p>
    <w:p>
      <w:pPr>
        <w:numPr>
          <w:numId w:val="0"/>
        </w:numPr>
        <w:ind w:left="420" w:leftChars="0" w:firstLine="420" w:firstLineChars="20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定义了这个任务需要哪些角色来执行（角色的用处来了吧？）。记住每个角色可以对应多台服务器，所以里面的具体工作会在扮演这些角色的所有服务器上执行！在这个例子里，所有角色是app或者db的服务器都会去执行任务规定的工作。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最后来看具体的工作：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execute(‘echo Hello World’)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execute函数的作用是在远端的命令行里执行给定的命令（这里是echo Hello World）。Execute会捕获stdout的输出，并以debug的log级别打印到本地控制台。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Capistrano提供了很多很好用的函数，其中很多是从ssh-kit这个库借来的。下面简要列举几个常用的：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5"/>
        </w:numPr>
        <w:ind w:left="420" w:leftChars="0"/>
        <w:rPr>
          <w:rFonts w:hint="default"/>
        </w:rPr>
      </w:pPr>
      <w:r>
        <w:rPr>
          <w:rFonts w:hint="default"/>
        </w:rPr>
        <w:t>on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on server do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# ...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end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  <w:r>
        <w:rPr>
          <w:rFonts w:hint="default"/>
        </w:rPr>
        <w:t>在指定的服务器上运行do-end里的内容。on后面可以跟服务器的IP或域名，可以加SSH端口，例如</w:t>
      </w: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on [‘192.168.1.100:22’, ‘192.168.1.101:33’] do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# ...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end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也可以像之前的例子一样指定角色，这里就不多说了。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5"/>
        </w:numPr>
        <w:ind w:left="420" w:leftChars="0"/>
        <w:rPr>
          <w:rFonts w:hint="default"/>
        </w:rPr>
      </w:pPr>
      <w:r>
        <w:rPr>
          <w:rFonts w:hint="default"/>
        </w:rPr>
        <w:t>with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with var1: ‘val1’, var2: ‘val2’ do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# ...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end</w:t>
      </w: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  <w:r>
        <w:rPr>
          <w:rFonts w:hint="default"/>
        </w:rPr>
        <w:t>在远端机器上添加临时的环境变量（这里是VAR1=val1 VAR2=val2，注意Capistrano会把变量名变成全大写），并执行do-end里的内容</w:t>
      </w: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</w:p>
    <w:p>
      <w:pPr>
        <w:numPr>
          <w:ilvl w:val="0"/>
          <w:numId w:val="5"/>
        </w:numPr>
        <w:ind w:left="420" w:leftChars="0"/>
        <w:rPr>
          <w:rFonts w:hint="default"/>
        </w:rPr>
      </w:pPr>
      <w:r>
        <w:rPr>
          <w:rFonts w:hint="default"/>
        </w:rPr>
        <w:t>within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within ‘/some/dir’ do（Windows用户可把它想象成快捷方式）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# ..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end</w:t>
      </w: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  <w:r>
        <w:rPr>
          <w:rFonts w:hint="default"/>
        </w:rPr>
        <w:t>在远端的指定文件夹里执行do-end里的内容。通常会用来跑服务器端的rake任务，因为rake任务通常需要在项目的根目录来跑。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5"/>
        </w:numPr>
        <w:ind w:left="420" w:leftChars="0"/>
        <w:rPr>
          <w:rFonts w:hint="default"/>
        </w:rPr>
      </w:pPr>
      <w:r>
        <w:rPr>
          <w:rFonts w:hint="default"/>
        </w:rPr>
        <w:t>execute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execute ‘some shell command’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在远端运行shell命令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5. rake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rake ‘some:rake:task’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在远端运行rake任务。通常会和within一起使用。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6. current_path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返回远端当前运行版本的路径（$deploy_path/current/）,类型是Pathname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release_path</w:t>
      </w: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  <w:r>
        <w:rPr>
          <w:rFonts w:hint="default"/>
        </w:rPr>
        <w:t>返回当前部署中的版本在远端的路径（$deploy_path/releases/xxxxxxxx/）,类型是Pathname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deploy_path</w:t>
      </w: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  <w:r>
        <w:rPr>
          <w:rFonts w:hint="default"/>
        </w:rPr>
        <w:t>返回部署目录（也就是你在config/deploy.rb里配置的deploy_to那一项）,类型是Pathname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6"/>
        </w:numPr>
        <w:ind w:firstLine="420" w:firstLineChars="0"/>
        <w:rPr>
          <w:rFonts w:hint="default"/>
        </w:rPr>
      </w:pPr>
      <w:r>
        <w:rPr>
          <w:rFonts w:hint="default"/>
        </w:rPr>
        <w:t>releases_path</w:t>
      </w:r>
    </w:p>
    <w:p>
      <w:pPr>
        <w:numPr>
          <w:numId w:val="0"/>
        </w:numPr>
        <w:ind w:left="840" w:leftChars="0" w:firstLine="0" w:firstLineChars="0"/>
        <w:rPr>
          <w:rFonts w:hint="default"/>
        </w:rPr>
      </w:pPr>
      <w:r>
        <w:rPr>
          <w:rFonts w:hint="default"/>
        </w:rPr>
        <w:t>返回远端保存所有发布版本的目录（$deploy_to/releases/）,类型是Pathname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Rake说白了就是个Ruby的库，在Rake脚本里，所有Ruby语言的语法都适用。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把自定义的任务加入部署流程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Capistrano可以很轻松的把自定义的任务加入部署流程，在部署的过程中自动完成自定义任务。在流程中添加自定义任务是在config/deploy.rb中完成的。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假定我们有一个java的maven项目，每次部署时只上传java源码，我们想在服务器上的代码发布完成后通过最新的源码重新构建项目，把构建出来的东西放到tomcat的webapp文件夹下，并重启tomcat。假定我们已经实现了这些任务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mvn:build（用maven构建java项目）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tomcat:deploy（把构建出来的东西放进tomcat）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tomcat:restart（重启tomcat）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我们只需要在config/deploy.rb的最底下加上这样几句就行：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after ‘deploy:published’, ‘mvn:build’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after ‘mvn:build’, ‘tomcat:deploy’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after ‘tomcat:deploy’, ‘tomcat:restart’</w:t>
      </w: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有after当然就有before啦。用法差不多，我就不说了。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config/deploy.rb里的其他配置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deploy.rb里还有很多东西可以配，包括使用的SCM（Git还是SVN），SCM的URL等。这些设置都很简单，你直接看这个文件里的注释就能了解的差不多了。实在不行找Google。你也可以通过这个文件设置一些远端的环境变量，不过这些环境变量都是临时的，部署完了就没了。而且这个文件同样不适合存放敏感信息。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比较重要的两个配置是linked_files和linked_dirs。通常情况下，Capistrano每次部署会更新所有的文件和文件夹，但是有时候有些东西我并不想让它每次都更新，而是永远都用最早部署上去的那个版本的。比较重要的是app server的pid文件。由于这个文件保存了app server的pid（进程ID），而这个pid又关系到app server的重启，如果每次部署都更新这个文件，将导致服务器无法重启。我们可以把这个文件加入linked_files，或把它所在的文件夹整个加进linked_dirs。Capistrano会把linked_files和linked_dirs里的配置的文件/文件夹放进shared/，并在每次部署的版本里用symlink的方式链接进项目里，这就保证了每次部署这些文件/文件夹都不会被更新，但是在应用里还是一样去访问，不用调整访问路径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关于Capistrano的环境变量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这个可以说是UNIX/Linux用户最头疼的问题了。有时候命名手动ssh登上服务器去拿环境变量能拿到，但是用Capistrano部署的时候就死活拿不到。如果那个环境变量很重要，甚至能导致服务起不起来，或部署失败。为什么呢？理由是，Capistrano默认采用的是non-interactive、non-login的环境，而通常SSH上去拿的是interactive环境，有时可以是login环境。这些环境加载的环境变量并不相同。Non-interactive、non-login环境几乎不会被用到，所以它的配置文件在哪里我也不知道。那怎么办？我的解决方案是：让SSH带上本地的环境变量去访问服务器！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具体做法是：</w:t>
      </w:r>
    </w:p>
    <w:p>
      <w:pPr>
        <w:numPr>
          <w:ilvl w:val="0"/>
          <w:numId w:val="7"/>
        </w:numPr>
        <w:ind w:left="420" w:leftChars="0"/>
        <w:rPr>
          <w:rFonts w:hint="default"/>
        </w:rPr>
      </w:pPr>
      <w:r>
        <w:rPr>
          <w:rFonts w:hint="default"/>
        </w:rPr>
        <w:t>打开服务器端的/etc/ssh/sshd_config文件（注意文件名里有个d），修改AcceptEnv这一项，添加你想要从本地获取的环境变量名，通常是以项目名称做前缀的环境变量名。重启服务器端的ssh服务。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7"/>
        </w:numPr>
        <w:ind w:left="420" w:leftChars="0"/>
        <w:rPr>
          <w:rFonts w:hint="default"/>
        </w:rPr>
      </w:pPr>
      <w:r>
        <w:rPr>
          <w:rFonts w:hint="default"/>
        </w:rPr>
        <w:t>打开本地的/etc/ssh/ssh_config文件（注意文件名里没有d），修改SendEnv这一项，把你想带上的环境变量名都加进去。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7"/>
        </w:numPr>
        <w:ind w:left="420" w:leftChars="0"/>
        <w:rPr>
          <w:rFonts w:hint="default"/>
        </w:rPr>
      </w:pPr>
      <w:r>
        <w:rPr>
          <w:rFonts w:hint="default"/>
        </w:rPr>
        <w:t>打开本地的包含环境变量的配置文件（通常是~/.bashrc，如果你用的是login shell，则~/.bash_login或~/.bash_profile也OK），把要传到服务器的环境变量都设进去。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7"/>
        </w:numPr>
        <w:ind w:left="420" w:leftChars="0"/>
        <w:rPr>
          <w:rFonts w:hint="default"/>
        </w:rPr>
      </w:pPr>
      <w:r>
        <w:rPr>
          <w:rFonts w:hint="default"/>
        </w:rPr>
        <w:t>用Capistrano部署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这个方案的好处在于，所有的环境变量都只存在于开发机，就算生产环境的机器被攻破了，也不会泄露这些环境变量的值，除非黑客attach进你的Web App进程。这样我们就可以放心地在环境变量里保存敏感信息啦。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这个方案的缺点在于它只能在当前SSH的TTY及其子进程里使用带过去的环境变量。对于PHP这类每个请求一个进程，而且不是从你当前的SSH的TTY fork出来的进程，这些环境变量是访问不到的。另外，如果你有crontab触发的后台定时任务，则在这些任务里也是访问不到这些环境变量的。对于这种情况，解决方案是：配置文件改个名字，在敏感信息的位置放个占位符，把它放进linked_files。然后通过SSH带环境变量的方法带上你的真实的敏感信息，在远端复制那个改过名的文件，用敏感信息替换掉占位符，并修改注意在远端修改该文件的权限。真实的配置文件也可以放进linked_files。这种方式的缺点在于一旦你的服务器被攻破，你的敏感信息暴露无疑。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2003969">
    <w:nsid w:val="54C20F01"/>
    <w:multiLevelType w:val="multilevel"/>
    <w:tmpl w:val="54C20F01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22004000">
    <w:nsid w:val="54C20F20"/>
    <w:multiLevelType w:val="singleLevel"/>
    <w:tmpl w:val="54C20F2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22011687">
    <w:nsid w:val="54C22D27"/>
    <w:multiLevelType w:val="singleLevel"/>
    <w:tmpl w:val="54C22D27"/>
    <w:lvl w:ilvl="0" w:tentative="1">
      <w:start w:val="1"/>
      <w:numFmt w:val="decimal"/>
      <w:suff w:val="space"/>
      <w:lvlText w:val="%1."/>
      <w:lvlJc w:val="left"/>
    </w:lvl>
  </w:abstractNum>
  <w:abstractNum w:abstractNumId="1422012994">
    <w:nsid w:val="54C23242"/>
    <w:multiLevelType w:val="singleLevel"/>
    <w:tmpl w:val="54C23242"/>
    <w:lvl w:ilvl="0" w:tentative="1">
      <w:start w:val="1"/>
      <w:numFmt w:val="decimal"/>
      <w:suff w:val="space"/>
      <w:lvlText w:val="%1."/>
      <w:lvlJc w:val="left"/>
    </w:lvl>
  </w:abstractNum>
  <w:abstractNum w:abstractNumId="1422016507">
    <w:nsid w:val="54C23FFB"/>
    <w:multiLevelType w:val="multilevel"/>
    <w:tmpl w:val="54C23FFB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22237346">
    <w:nsid w:val="54C59EA2"/>
    <w:multiLevelType w:val="singleLevel"/>
    <w:tmpl w:val="54C59EA2"/>
    <w:lvl w:ilvl="0" w:tentative="1">
      <w:start w:val="3"/>
      <w:numFmt w:val="decimal"/>
      <w:suff w:val="space"/>
      <w:lvlText w:val="%1."/>
      <w:lvlJc w:val="left"/>
    </w:lvl>
  </w:abstractNum>
  <w:abstractNum w:abstractNumId="1422253563">
    <w:nsid w:val="54C5DDFB"/>
    <w:multiLevelType w:val="singleLevel"/>
    <w:tmpl w:val="54C5DDFB"/>
    <w:lvl w:ilvl="0" w:tentative="1">
      <w:start w:val="7"/>
      <w:numFmt w:val="decimal"/>
      <w:suff w:val="space"/>
      <w:lvlText w:val="%1."/>
      <w:lvlJc w:val="left"/>
    </w:lvl>
  </w:abstractNum>
  <w:num w:numId="1">
    <w:abstractNumId w:val="1422003969"/>
  </w:num>
  <w:num w:numId="2">
    <w:abstractNumId w:val="1422004000"/>
  </w:num>
  <w:num w:numId="3">
    <w:abstractNumId w:val="1422237346"/>
  </w:num>
  <w:num w:numId="4">
    <w:abstractNumId w:val="1422016507"/>
  </w:num>
  <w:num w:numId="5">
    <w:abstractNumId w:val="1422011687"/>
  </w:num>
  <w:num w:numId="6">
    <w:abstractNumId w:val="1422253563"/>
  </w:num>
  <w:num w:numId="7">
    <w:abstractNumId w:val="1422012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EFF28E4"/>
    <w:rsid w:val="0974A521"/>
    <w:rsid w:val="16FDD48A"/>
    <w:rsid w:val="2DFFCFAE"/>
    <w:rsid w:val="3C1BDC12"/>
    <w:rsid w:val="3CFB23AF"/>
    <w:rsid w:val="3EAF9A3E"/>
    <w:rsid w:val="3EF3C94A"/>
    <w:rsid w:val="3FF1EAE1"/>
    <w:rsid w:val="3FFF9FE6"/>
    <w:rsid w:val="52FBB879"/>
    <w:rsid w:val="555F9BE0"/>
    <w:rsid w:val="577F4D3E"/>
    <w:rsid w:val="57FBD41C"/>
    <w:rsid w:val="59FBA198"/>
    <w:rsid w:val="5DFFED49"/>
    <w:rsid w:val="5E528C8E"/>
    <w:rsid w:val="5EFE48D1"/>
    <w:rsid w:val="5F5D9F2B"/>
    <w:rsid w:val="5FAEEABE"/>
    <w:rsid w:val="5FEF9260"/>
    <w:rsid w:val="5FFD18BA"/>
    <w:rsid w:val="657CDFDD"/>
    <w:rsid w:val="6CFD852D"/>
    <w:rsid w:val="6D3AC9EF"/>
    <w:rsid w:val="6DBB7FA8"/>
    <w:rsid w:val="6E9DCB8E"/>
    <w:rsid w:val="6EFF3EE5"/>
    <w:rsid w:val="6F57E27E"/>
    <w:rsid w:val="6F5FE34E"/>
    <w:rsid w:val="6F8FE92D"/>
    <w:rsid w:val="6FBF5F5E"/>
    <w:rsid w:val="6FF78B86"/>
    <w:rsid w:val="71EFAFE0"/>
    <w:rsid w:val="75BD12FF"/>
    <w:rsid w:val="75DB68E1"/>
    <w:rsid w:val="77F76316"/>
    <w:rsid w:val="79FD5509"/>
    <w:rsid w:val="7BDB038F"/>
    <w:rsid w:val="7BE7578F"/>
    <w:rsid w:val="7BF79F2A"/>
    <w:rsid w:val="7D337EB5"/>
    <w:rsid w:val="7D5F1A9E"/>
    <w:rsid w:val="7D7B94CD"/>
    <w:rsid w:val="7DFB54F3"/>
    <w:rsid w:val="7EFF28E4"/>
    <w:rsid w:val="7F6F2E30"/>
    <w:rsid w:val="7FBE240D"/>
    <w:rsid w:val="7FBF3141"/>
    <w:rsid w:val="7FCF2282"/>
    <w:rsid w:val="7FE93018"/>
    <w:rsid w:val="7FFFA776"/>
    <w:rsid w:val="8EE7AABA"/>
    <w:rsid w:val="A59CA023"/>
    <w:rsid w:val="AF95A657"/>
    <w:rsid w:val="B5BF2DF7"/>
    <w:rsid w:val="B6E63BF4"/>
    <w:rsid w:val="B77BFA34"/>
    <w:rsid w:val="BAF876DF"/>
    <w:rsid w:val="BBA7846E"/>
    <w:rsid w:val="BBFE7997"/>
    <w:rsid w:val="BBFFDB9E"/>
    <w:rsid w:val="BCFE60B5"/>
    <w:rsid w:val="BDDC42FE"/>
    <w:rsid w:val="BDF7EBE7"/>
    <w:rsid w:val="BED5DEA9"/>
    <w:rsid w:val="BEEAF60F"/>
    <w:rsid w:val="BFC77974"/>
    <w:rsid w:val="CCFCE546"/>
    <w:rsid w:val="CDAFF5BF"/>
    <w:rsid w:val="CF6FD28E"/>
    <w:rsid w:val="CFC71125"/>
    <w:rsid w:val="CFF7D9BC"/>
    <w:rsid w:val="D57E6B57"/>
    <w:rsid w:val="DDFF54D4"/>
    <w:rsid w:val="DFF518B1"/>
    <w:rsid w:val="DFFF765D"/>
    <w:rsid w:val="E1FB9B1B"/>
    <w:rsid w:val="E7BE8902"/>
    <w:rsid w:val="E7F64386"/>
    <w:rsid w:val="E86FD4DB"/>
    <w:rsid w:val="EBEB530B"/>
    <w:rsid w:val="EE7D16DC"/>
    <w:rsid w:val="EEB30422"/>
    <w:rsid w:val="EF523EC9"/>
    <w:rsid w:val="EFDFCA94"/>
    <w:rsid w:val="EFEFCBD2"/>
    <w:rsid w:val="F1BA28A9"/>
    <w:rsid w:val="F2AFEC38"/>
    <w:rsid w:val="F55F73F8"/>
    <w:rsid w:val="F6E511C1"/>
    <w:rsid w:val="F6FA10EF"/>
    <w:rsid w:val="F72F276D"/>
    <w:rsid w:val="F7EE4432"/>
    <w:rsid w:val="F87D3A38"/>
    <w:rsid w:val="F87F19F7"/>
    <w:rsid w:val="F9F31519"/>
    <w:rsid w:val="FABB7B56"/>
    <w:rsid w:val="FB4BEF26"/>
    <w:rsid w:val="FBEF4C97"/>
    <w:rsid w:val="FBF4F0C1"/>
    <w:rsid w:val="FCCF690D"/>
    <w:rsid w:val="FCFD7F49"/>
    <w:rsid w:val="FD7B021D"/>
    <w:rsid w:val="FDFF5DE6"/>
    <w:rsid w:val="FDFF8C70"/>
    <w:rsid w:val="FF6BB8AE"/>
    <w:rsid w:val="FF7FBC08"/>
    <w:rsid w:val="FFBFAD7E"/>
    <w:rsid w:val="FFEC665C"/>
    <w:rsid w:val="FFEEFA88"/>
    <w:rsid w:val="FFEFEB8C"/>
    <w:rsid w:val="FFFD1333"/>
    <w:rsid w:val="FFFD303E"/>
    <w:rsid w:val="FFFEC80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5">
    <w:name w:val="Normal Table"/>
    <w:semiHidden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zhoumh</dc:creator>
  <cp:lastModifiedBy>zhoumh</cp:lastModifiedBy>
  <dc:title>用Capistrano 3自动化部署Web应用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